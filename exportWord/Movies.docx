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1E8" w:rsidRPr="00760815" w:rsidRDefault="00760815" w:rsidP="006A6033">
      <w:pPr>
        <w:jc w:val="center"/>
        <w:rPr>
          <w:rFonts w:ascii="Verdana" w:hAnsi="Verdana"/>
          <w:b/>
          <w:color w:val="548DD4" w:themeColor="text2" w:themeTint="99"/>
          <w:sz w:val="30"/>
          <w:szCs w:val="30"/>
        </w:rPr>
      </w:pPr>
      <w:r w:rsidRPr="00760815">
        <w:rPr>
          <w:rFonts w:ascii="Verdana" w:hAnsi="Verdana"/>
          <w:b/>
          <w:color w:val="548DD4" w:themeColor="text2" w:themeTint="99"/>
          <w:sz w:val="30"/>
          <w:szCs w:val="30"/>
        </w:rPr>
        <w:t>Movies</w:t>
      </w:r>
    </w:p>
    <w:p w:rsidR="00760815" w:rsidRDefault="00760815">
      <w:pPr>
        <w:rPr>
          <w:b/>
          <w:color w:val="548DD4" w:themeColor="text2" w:themeTint="99"/>
        </w:rPr>
      </w:pPr>
      <w:r w:rsidRPr="00760815">
        <w:rPr>
          <w:b/>
          <w:color w:val="548DD4" w:themeColor="text2" w:themeTint="99"/>
        </w:rPr>
        <w:t>Gender Name</w:t>
      </w:r>
    </w:p>
    <w:p w:rsidR="00760815" w:rsidRPr="006A6033" w:rsidRDefault="006A6033" w:rsidP="006A603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Movie Title (Year) </w:t>
      </w:r>
    </w:p>
    <w:p w:rsidR="00760815" w:rsidRDefault="00760815"/>
    <w:sectPr w:rsidR="00760815" w:rsidSect="00FB7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70B4"/>
    <w:multiLevelType w:val="hybridMultilevel"/>
    <w:tmpl w:val="1114A9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4636A"/>
    <w:multiLevelType w:val="hybridMultilevel"/>
    <w:tmpl w:val="310016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compat/>
  <w:rsids>
    <w:rsidRoot w:val="00AD5DA1"/>
    <w:rsid w:val="006A6033"/>
    <w:rsid w:val="00760815"/>
    <w:rsid w:val="0097312F"/>
    <w:rsid w:val="00AD5DA1"/>
    <w:rsid w:val="00D90254"/>
    <w:rsid w:val="00D91FE5"/>
    <w:rsid w:val="00FB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Movi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Movies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2015-08-25T02:04:00Z</dcterms:created>
  <dcterms:modified xsi:type="dcterms:W3CDTF">2015-08-25T02:05:00Z</dcterms:modified>
</cp:coreProperties>
</file>